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BD36A8" w:rsidRDefault="00BD36A8">
          <w:pPr>
            <w:rPr>
              <w:kern w:val="28"/>
            </w:rPr>
          </w:pPr>
        </w:p>
        <w:p w:rsidR="00BD36A8" w:rsidRDefault="00D947A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2C2C2C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8393755</wp:posOffset>
                    </wp:positionV>
                    <wp:extent cx="6016625" cy="719455"/>
                    <wp:effectExtent l="0" t="0" r="0" b="4445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36A8" w:rsidRPr="00F81AD1" w:rsidRDefault="006404C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81AD1">
                                  <w:rPr>
                                    <w:sz w:val="32"/>
                                    <w:szCs w:val="32"/>
                                  </w:rPr>
                                  <w:t>NOM : RAHARINIAINA</w:t>
                                </w:r>
                              </w:p>
                              <w:p w:rsidR="006404C0" w:rsidRPr="00F81AD1" w:rsidRDefault="006404C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F81AD1">
                                  <w:rPr>
                                    <w:sz w:val="32"/>
                                    <w:szCs w:val="32"/>
                                  </w:rPr>
                                  <w:t xml:space="preserve">PRENOM : </w:t>
                                </w:r>
                                <w:proofErr w:type="spellStart"/>
                                <w:r w:rsidRPr="00F81AD1">
                                  <w:rPr>
                                    <w:sz w:val="32"/>
                                    <w:szCs w:val="32"/>
                                  </w:rPr>
                                  <w:t>Mahefa</w:t>
                                </w:r>
                                <w:proofErr w:type="spellEnd"/>
                                <w:r w:rsidRPr="00F81AD1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F81AD1">
                                  <w:rPr>
                                    <w:sz w:val="32"/>
                                    <w:szCs w:val="32"/>
                                  </w:rPr>
                                  <w:t>Natiora</w:t>
                                </w:r>
                                <w:proofErr w:type="spellEnd"/>
                                <w:r w:rsidRPr="00F81AD1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F81AD1">
                                  <w:rPr>
                                    <w:sz w:val="32"/>
                                    <w:szCs w:val="32"/>
                                  </w:rPr>
                                  <w:t>Lalaina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4" o:spid="_x0000_s1026" type="#_x0000_t202" style="position:absolute;margin-left:0;margin-top:660.95pt;width:473.75pt;height:56.65pt;z-index:251668480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" filled="f" stroked="f">
                    <v:textbox>
                      <w:txbxContent>
                        <w:p w:rsidR="00BD36A8" w:rsidRPr="00F81AD1" w:rsidRDefault="006404C0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F81AD1">
                            <w:rPr>
                              <w:sz w:val="32"/>
                              <w:szCs w:val="32"/>
                            </w:rPr>
                            <w:t>NOM : RAHARINIAINA</w:t>
                          </w:r>
                        </w:p>
                        <w:p w:rsidR="006404C0" w:rsidRPr="00F81AD1" w:rsidRDefault="006404C0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F81AD1">
                            <w:rPr>
                              <w:sz w:val="32"/>
                              <w:szCs w:val="32"/>
                            </w:rPr>
                            <w:t xml:space="preserve">PRENOM : </w:t>
                          </w:r>
                          <w:proofErr w:type="spellStart"/>
                          <w:r w:rsidRPr="00F81AD1">
                            <w:rPr>
                              <w:sz w:val="32"/>
                              <w:szCs w:val="32"/>
                            </w:rPr>
                            <w:t>Mahefa</w:t>
                          </w:r>
                          <w:proofErr w:type="spellEnd"/>
                          <w:r w:rsidRPr="00F81AD1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F81AD1">
                            <w:rPr>
                              <w:sz w:val="32"/>
                              <w:szCs w:val="32"/>
                            </w:rPr>
                            <w:t>Natiora</w:t>
                          </w:r>
                          <w:proofErr w:type="spellEnd"/>
                          <w:r w:rsidRPr="00F81AD1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F81AD1">
                            <w:rPr>
                              <w:sz w:val="32"/>
                              <w:szCs w:val="32"/>
                            </w:rPr>
                            <w:t>Lalaina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36C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36A8" w:rsidRDefault="0000163C" w:rsidP="006404C0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112226817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1F8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1" o:spid="_x0000_s1027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gNwwgIAAMY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" filled="f" stroked="f">
                    <v:textbox>
                      <w:txbxContent>
                        <w:p w:rsidR="00BD36A8" w:rsidRDefault="0000163C" w:rsidP="006404C0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112226817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1F8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36C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44FFB75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099bdd [3215]" stroked="f">
                    <w10:wrap anchorx="margin" anchory="margin"/>
                  </v:rect>
                </w:pict>
              </mc:Fallback>
            </mc:AlternateContent>
          </w:r>
          <w:r w:rsidR="00836C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3AC0D0A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#2c2c2c [3213]" stroked="f">
                    <w10:wrap anchorx="margin" anchory="margin"/>
                  </v:rect>
                </w:pict>
              </mc:Fallback>
            </mc:AlternateContent>
          </w:r>
          <w:r w:rsidR="00836C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EB5A922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#2c2c2c [3213]">
                    <w10:wrap anchorx="margin" anchory="margin"/>
                  </v:rect>
                </w:pict>
              </mc:Fallback>
            </mc:AlternateContent>
          </w:r>
        </w:p>
      </w:sdtContent>
    </w:sdt>
    <w:sdt>
      <w:sdtPr>
        <w:rPr>
          <w:sz w:val="44"/>
          <w:szCs w:val="44"/>
        </w:rPr>
        <w:id w:val="633372245"/>
        <w:placeholder>
          <w:docPart w:val="8503050617C04DCB9A7296731921F16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BD36A8" w:rsidRPr="006404C0" w:rsidRDefault="006404C0" w:rsidP="006404C0">
          <w:pPr>
            <w:pStyle w:val="Titre"/>
            <w:rPr>
              <w:sz w:val="44"/>
              <w:szCs w:val="44"/>
            </w:rPr>
          </w:pPr>
          <w:r w:rsidRPr="006404C0">
            <w:rPr>
              <w:sz w:val="44"/>
              <w:szCs w:val="44"/>
            </w:rPr>
            <w:t>HML avec code</w:t>
          </w:r>
        </w:p>
      </w:sdtContent>
    </w:sdt>
    <w:p w:rsidR="00BD36A8" w:rsidRDefault="00F81AD1">
      <w:pPr>
        <w:pStyle w:val="Sous-titre"/>
      </w:pP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690100"/>
                <wp:effectExtent l="0" t="0" r="7620" b="635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690100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4C0" w:rsidRPr="006404C0" w:rsidRDefault="006404C0" w:rsidP="006404C0">
                              <w:pPr>
                                <w:pStyle w:val="Sous-titre"/>
                                <w:rPr>
                                  <w:color w:val="F2F2F2" w:themeColor="background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8" style="position:absolute;left:0;text-align:left;margin-left:0;margin-top:0;width:161.3pt;height:763pt;z-index:251676672;mso-width-percent:320;mso-left-percent:720;mso-top-percent:-25;mso-wrap-distance-left:14.4pt;mso-wrap-distance-right:14.4pt;mso-position-horizontal-relative:margin;mso-position-vertical-relative:margin;mso-width-percent:32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">
                <v:rect id="Rectangle 18" o:spid="_x0000_s1029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099bdd [3215]" stroked="f"/>
                <v:rect id="Rectangle 17" o:spid="_x0000_s1030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#2c2c2c [3213]" stroked="f"/>
                <v:shape id="Zone de texte 14" o:spid="_x0000_s1031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6404C0" w:rsidRPr="006404C0" w:rsidRDefault="006404C0" w:rsidP="006404C0">
                        <w:pPr>
                          <w:pStyle w:val="Sous-titre"/>
                          <w:rPr>
                            <w:color w:val="F2F2F2" w:themeColor="background2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36C53">
        <w:t xml:space="preserve"> </w:t>
      </w:r>
    </w:p>
    <w:p w:rsidR="006404C0" w:rsidRDefault="006404C0" w:rsidP="007959D0"/>
    <w:p w:rsidR="006404C0" w:rsidRDefault="006404C0">
      <w:pPr>
        <w:spacing w:line="276" w:lineRule="auto"/>
      </w:pPr>
      <w:bookmarkStart w:id="0" w:name="_GoBack"/>
      <w:bookmarkEnd w:id="0"/>
      <w:r>
        <w:br w:type="page"/>
      </w:r>
    </w:p>
    <w:p w:rsidR="00A6048D" w:rsidRDefault="00F31F8F" w:rsidP="00F31F8F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3810</wp:posOffset>
            </wp:positionV>
            <wp:extent cx="6227445" cy="3821430"/>
            <wp:effectExtent l="0" t="0" r="1905" b="7620"/>
            <wp:wrapTight wrapText="bothSides">
              <wp:wrapPolygon edited="0">
                <wp:start x="0" y="0"/>
                <wp:lineTo x="0" y="21535"/>
                <wp:lineTo x="21541" y="21535"/>
                <wp:lineTo x="21541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  <w:t xml:space="preserve">Meta </w:t>
      </w:r>
      <w:proofErr w:type="spellStart"/>
      <w:r>
        <w:t>charset</w:t>
      </w:r>
      <w:proofErr w:type="spellEnd"/>
      <w:r>
        <w:t>= ‘’ UTF-8’’ : encodage du texte</w:t>
      </w:r>
    </w:p>
    <w:p w:rsidR="00F31F8F" w:rsidRDefault="00F31F8F" w:rsidP="00F31F8F">
      <w:r>
        <w:tab/>
        <w:t>Link rel = ‘’</w:t>
      </w:r>
      <w:proofErr w:type="spellStart"/>
      <w:r>
        <w:t>stylesheet</w:t>
      </w:r>
      <w:proofErr w:type="spellEnd"/>
      <w:r>
        <w:t xml:space="preserve"> href=’’ ‘’</w:t>
      </w:r>
      <w:proofErr w:type="gramStart"/>
      <w:r>
        <w:t> :lien</w:t>
      </w:r>
      <w:proofErr w:type="gramEnd"/>
      <w:r>
        <w:t xml:space="preserve"> de style</w:t>
      </w:r>
    </w:p>
    <w:p w:rsidR="00F31F8F" w:rsidRDefault="00F31F8F" w:rsidP="00F31F8F"/>
    <w:p w:rsidR="00F31F8F" w:rsidRDefault="00F31F8F" w:rsidP="00F31F8F"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-875</wp:posOffset>
            </wp:positionV>
            <wp:extent cx="6227445" cy="3856990"/>
            <wp:effectExtent l="0" t="0" r="1905" b="0"/>
            <wp:wrapTight wrapText="bothSides">
              <wp:wrapPolygon edited="0">
                <wp:start x="0" y="0"/>
                <wp:lineTo x="0" y="21444"/>
                <wp:lineTo x="21541" y="21444"/>
                <wp:lineTo x="21541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F8F" w:rsidRDefault="00F31F8F" w:rsidP="00A6048D">
      <w:pPr>
        <w:pStyle w:val="Paragraphedeliste"/>
      </w:pPr>
    </w:p>
    <w:p w:rsidR="00A6048D" w:rsidRDefault="00F31F8F" w:rsidP="00A6048D">
      <w:pPr>
        <w:pStyle w:val="Paragraphedeliste"/>
        <w:rPr>
          <w:b/>
          <w:sz w:val="28"/>
          <w:szCs w:val="28"/>
          <w:u w:val="thick"/>
        </w:rPr>
      </w:pPr>
      <w:r>
        <w:rPr>
          <w:b/>
          <w:noProof/>
          <w:sz w:val="28"/>
          <w:szCs w:val="28"/>
          <w:u w:val="thick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348831</wp:posOffset>
            </wp:positionV>
            <wp:extent cx="6227445" cy="749935"/>
            <wp:effectExtent l="0" t="0" r="1905" b="0"/>
            <wp:wrapTight wrapText="bothSides">
              <wp:wrapPolygon edited="0">
                <wp:start x="0" y="0"/>
                <wp:lineTo x="0" y="20850"/>
                <wp:lineTo x="21541" y="20850"/>
                <wp:lineTo x="21541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048D" w:rsidRPr="00A6048D">
        <w:rPr>
          <w:b/>
          <w:sz w:val="28"/>
          <w:szCs w:val="28"/>
          <w:u w:val="thick"/>
        </w:rPr>
        <w:t>Affichage dans un browser :</w:t>
      </w:r>
    </w:p>
    <w:p w:rsidR="00F31F8F" w:rsidRPr="00A6048D" w:rsidRDefault="00F31F8F" w:rsidP="00A6048D">
      <w:pPr>
        <w:pStyle w:val="Paragraphedeliste"/>
        <w:rPr>
          <w:b/>
          <w:sz w:val="28"/>
          <w:szCs w:val="28"/>
          <w:u w:val="thick"/>
        </w:rPr>
      </w:pPr>
    </w:p>
    <w:p w:rsidR="00A6048D" w:rsidRDefault="00F31F8F" w:rsidP="00A6048D">
      <w:pPr>
        <w:pStyle w:val="Paragraphedeliste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9148AD8">
            <wp:simplePos x="0" y="0"/>
            <wp:positionH relativeFrom="column">
              <wp:posOffset>-20320</wp:posOffset>
            </wp:positionH>
            <wp:positionV relativeFrom="paragraph">
              <wp:posOffset>370205</wp:posOffset>
            </wp:positionV>
            <wp:extent cx="6227445" cy="3381375"/>
            <wp:effectExtent l="0" t="0" r="1905" b="9525"/>
            <wp:wrapTight wrapText="bothSides">
              <wp:wrapPolygon edited="0">
                <wp:start x="0" y="0"/>
                <wp:lineTo x="0" y="21539"/>
                <wp:lineTo x="21541" y="21539"/>
                <wp:lineTo x="21541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2703F" w:rsidRDefault="0002703F">
      <w:pPr>
        <w:rPr>
          <w:b/>
          <w:sz w:val="28"/>
          <w:szCs w:val="28"/>
          <w:u w:val="thick"/>
        </w:rPr>
      </w:pPr>
    </w:p>
    <w:p w:rsidR="00F81AD1" w:rsidRDefault="0002703F">
      <w:pPr>
        <w:rPr>
          <w:b/>
          <w:sz w:val="28"/>
          <w:szCs w:val="28"/>
          <w:u w:val="thick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506730</wp:posOffset>
            </wp:positionV>
            <wp:extent cx="2676525" cy="2734310"/>
            <wp:effectExtent l="0" t="0" r="9525" b="889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6048D">
        <w:rPr>
          <w:b/>
          <w:sz w:val="28"/>
          <w:szCs w:val="28"/>
          <w:u w:val="thick"/>
        </w:rPr>
        <w:t>Affichage dans un browser :</w:t>
      </w:r>
    </w:p>
    <w:p w:rsidR="0002703F" w:rsidRDefault="0002703F"/>
    <w:p w:rsidR="00A6048D" w:rsidRDefault="00A6048D">
      <w:pPr>
        <w:spacing w:line="276" w:lineRule="auto"/>
      </w:pPr>
    </w:p>
    <w:p w:rsidR="006C7C2A" w:rsidRDefault="006C7C2A">
      <w:pPr>
        <w:spacing w:line="276" w:lineRule="auto"/>
      </w:pPr>
    </w:p>
    <w:p w:rsidR="006404C0" w:rsidRDefault="006404C0"/>
    <w:p w:rsidR="006404C0" w:rsidRDefault="006404C0">
      <w:pPr>
        <w:spacing w:line="276" w:lineRule="auto"/>
      </w:pPr>
      <w:r>
        <w:br w:type="page"/>
      </w:r>
    </w:p>
    <w:p w:rsidR="006404C0" w:rsidRDefault="006404C0"/>
    <w:p w:rsidR="0002703F" w:rsidRDefault="0002703F">
      <w:pPr>
        <w:spacing w:line="276" w:lineRule="auto"/>
      </w:pPr>
      <w:r>
        <w:rPr>
          <w:noProof/>
        </w:rPr>
        <w:drawing>
          <wp:inline distT="0" distB="0" distL="0" distR="0" wp14:anchorId="0EA1DC90" wp14:editId="72972ACB">
            <wp:extent cx="6227445" cy="2976113"/>
            <wp:effectExtent l="0" t="0" r="190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65" cy="29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3F" w:rsidRPr="0002703F" w:rsidRDefault="0002703F">
      <w:pPr>
        <w:spacing w:line="276" w:lineRule="auto"/>
        <w:rPr>
          <w:b/>
          <w:sz w:val="32"/>
          <w:szCs w:val="32"/>
          <w:u w:val="single"/>
        </w:rPr>
      </w:pPr>
    </w:p>
    <w:p w:rsidR="0002703F" w:rsidRDefault="0002703F" w:rsidP="0002703F">
      <w:pPr>
        <w:rPr>
          <w:b/>
          <w:sz w:val="32"/>
          <w:szCs w:val="32"/>
          <w:u w:val="single"/>
        </w:rPr>
      </w:pPr>
      <w:r w:rsidRPr="0002703F">
        <w:rPr>
          <w:b/>
          <w:sz w:val="32"/>
          <w:szCs w:val="32"/>
          <w:u w:val="single"/>
        </w:rPr>
        <w:t>Affichage dans le browser :</w:t>
      </w:r>
    </w:p>
    <w:p w:rsidR="0002703F" w:rsidRPr="0002703F" w:rsidRDefault="0002703F" w:rsidP="0002703F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180975</wp:posOffset>
            </wp:positionV>
            <wp:extent cx="3162935" cy="3778250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4C0" w:rsidRDefault="006404C0">
      <w:pPr>
        <w:spacing w:line="276" w:lineRule="auto"/>
      </w:pPr>
    </w:p>
    <w:p w:rsidR="006404C0" w:rsidRDefault="006404C0"/>
    <w:p w:rsidR="006404C0" w:rsidRDefault="006404C0">
      <w:pPr>
        <w:spacing w:line="276" w:lineRule="auto"/>
      </w:pPr>
      <w:r>
        <w:br w:type="page"/>
      </w:r>
    </w:p>
    <w:p w:rsidR="006404C0" w:rsidRDefault="0002703F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-2516</wp:posOffset>
            </wp:positionH>
            <wp:positionV relativeFrom="paragraph">
              <wp:posOffset>4265</wp:posOffset>
            </wp:positionV>
            <wp:extent cx="6227445" cy="3407434"/>
            <wp:effectExtent l="0" t="0" r="1905" b="254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03F" w:rsidRDefault="0002703F" w:rsidP="0002703F">
      <w:pPr>
        <w:rPr>
          <w:b/>
          <w:sz w:val="32"/>
          <w:szCs w:val="32"/>
          <w:u w:val="single"/>
        </w:rPr>
      </w:pPr>
      <w:r w:rsidRPr="0002703F">
        <w:rPr>
          <w:b/>
          <w:sz w:val="32"/>
          <w:szCs w:val="32"/>
          <w:u w:val="single"/>
        </w:rPr>
        <w:t>Affichage dans le browser :</w:t>
      </w:r>
    </w:p>
    <w:p w:rsidR="006404C0" w:rsidRDefault="006404C0">
      <w:pPr>
        <w:spacing w:line="276" w:lineRule="auto"/>
      </w:pPr>
    </w:p>
    <w:p w:rsidR="006404C0" w:rsidRDefault="0002703F"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765175</wp:posOffset>
            </wp:positionH>
            <wp:positionV relativeFrom="paragraph">
              <wp:posOffset>9525</wp:posOffset>
            </wp:positionV>
            <wp:extent cx="3890010" cy="4537075"/>
            <wp:effectExtent l="0" t="0" r="0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aptur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4C0" w:rsidRDefault="006404C0">
      <w:pPr>
        <w:spacing w:line="276" w:lineRule="auto"/>
      </w:pPr>
      <w:r>
        <w:br w:type="page"/>
      </w:r>
    </w:p>
    <w:p w:rsidR="006404C0" w:rsidRDefault="0002703F"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2E0C2DBC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6226175" cy="2907030"/>
            <wp:effectExtent l="0" t="0" r="3175" b="7620"/>
            <wp:wrapTight wrapText="bothSides">
              <wp:wrapPolygon edited="0">
                <wp:start x="0" y="0"/>
                <wp:lineTo x="0" y="21515"/>
                <wp:lineTo x="21545" y="21515"/>
                <wp:lineTo x="21545" y="0"/>
                <wp:lineTo x="0" y="0"/>
              </wp:wrapPolygon>
            </wp:wrapTight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120" cy="2909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04C0" w:rsidRDefault="0002703F">
      <w:pPr>
        <w:spacing w:line="276" w:lineRule="auto"/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-45037</wp:posOffset>
            </wp:positionH>
            <wp:positionV relativeFrom="paragraph">
              <wp:posOffset>514206</wp:posOffset>
            </wp:positionV>
            <wp:extent cx="6227445" cy="2311879"/>
            <wp:effectExtent l="0" t="0" r="1905" b="0"/>
            <wp:wrapTight wrapText="bothSides">
              <wp:wrapPolygon edited="0">
                <wp:start x="0" y="0"/>
                <wp:lineTo x="0" y="21363"/>
                <wp:lineTo x="21541" y="21363"/>
                <wp:lineTo x="21541" y="0"/>
                <wp:lineTo x="0" y="0"/>
              </wp:wrapPolygon>
            </wp:wrapTight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3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03F">
        <w:rPr>
          <w:b/>
          <w:sz w:val="32"/>
          <w:szCs w:val="32"/>
          <w:u w:val="single"/>
        </w:rPr>
        <w:t>Affichage dans le browser</w:t>
      </w:r>
      <w:r>
        <w:rPr>
          <w:b/>
          <w:sz w:val="32"/>
          <w:szCs w:val="32"/>
          <w:u w:val="single"/>
        </w:rPr>
        <w:t> :</w:t>
      </w:r>
    </w:p>
    <w:p w:rsidR="0002703F" w:rsidRDefault="0002703F">
      <w:pPr>
        <w:spacing w:line="276" w:lineRule="auto"/>
      </w:pPr>
    </w:p>
    <w:p w:rsidR="006404C0" w:rsidRDefault="0002703F">
      <w:r>
        <w:rPr>
          <w:noProof/>
        </w:rPr>
        <w:drawing>
          <wp:inline distT="0" distB="0" distL="0" distR="0">
            <wp:extent cx="6227445" cy="2216988"/>
            <wp:effectExtent l="0" t="0" r="1905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68" cy="22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C0" w:rsidRDefault="006404C0">
      <w:pPr>
        <w:spacing w:line="276" w:lineRule="auto"/>
      </w:pPr>
      <w:r>
        <w:br w:type="page"/>
      </w:r>
    </w:p>
    <w:p w:rsidR="006404C0" w:rsidRDefault="001B36C8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418202</wp:posOffset>
            </wp:positionV>
            <wp:extent cx="5753735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526" y="21479"/>
                <wp:lineTo x="21526" y="0"/>
                <wp:lineTo x="0" y="0"/>
              </wp:wrapPolygon>
            </wp:wrapTight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03F">
        <w:rPr>
          <w:b/>
          <w:sz w:val="32"/>
          <w:szCs w:val="32"/>
          <w:u w:val="single"/>
        </w:rPr>
        <w:t>Affichage dans le browser</w:t>
      </w:r>
      <w:r>
        <w:rPr>
          <w:b/>
          <w:sz w:val="32"/>
          <w:szCs w:val="32"/>
          <w:u w:val="single"/>
        </w:rPr>
        <w:t> :</w:t>
      </w:r>
    </w:p>
    <w:p w:rsidR="001B36C8" w:rsidRDefault="001B36C8"/>
    <w:p w:rsidR="006404C0" w:rsidRDefault="001B36C8">
      <w:pPr>
        <w:spacing w:line="276" w:lineRule="auto"/>
      </w:pPr>
      <w:r>
        <w:rPr>
          <w:noProof/>
        </w:rPr>
        <w:drawing>
          <wp:inline distT="0" distB="0" distL="0" distR="0">
            <wp:extent cx="6227445" cy="3027871"/>
            <wp:effectExtent l="0" t="0" r="1905" b="127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567" cy="30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C0" w:rsidRDefault="001B36C8">
      <w:r w:rsidRPr="0002703F">
        <w:rPr>
          <w:b/>
          <w:sz w:val="32"/>
          <w:szCs w:val="32"/>
          <w:u w:val="single"/>
        </w:rPr>
        <w:t>Affichage dans le browser</w:t>
      </w:r>
      <w:r>
        <w:rPr>
          <w:b/>
          <w:sz w:val="32"/>
          <w:szCs w:val="32"/>
          <w:u w:val="single"/>
        </w:rPr>
        <w:t> :</w:t>
      </w:r>
    </w:p>
    <w:p w:rsidR="006404C0" w:rsidRDefault="001B36C8">
      <w:pPr>
        <w:spacing w:line="276" w:lineRule="auto"/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388188</wp:posOffset>
            </wp:positionH>
            <wp:positionV relativeFrom="paragraph">
              <wp:posOffset>369330</wp:posOffset>
            </wp:positionV>
            <wp:extent cx="5400040" cy="1853565"/>
            <wp:effectExtent l="0" t="0" r="0" b="0"/>
            <wp:wrapTight wrapText="bothSides">
              <wp:wrapPolygon edited="0">
                <wp:start x="0" y="0"/>
                <wp:lineTo x="0" y="21311"/>
                <wp:lineTo x="21488" y="21311"/>
                <wp:lineTo x="21488" y="0"/>
                <wp:lineTo x="0" y="0"/>
              </wp:wrapPolygon>
            </wp:wrapTight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04C0">
        <w:br w:type="page"/>
      </w:r>
    </w:p>
    <w:p w:rsidR="00BD36A8" w:rsidRDefault="001B36C8">
      <w:pPr>
        <w:rPr>
          <w:b/>
          <w:sz w:val="32"/>
          <w:szCs w:val="32"/>
          <w:u w:val="single"/>
        </w:rPr>
      </w:pPr>
      <w:r w:rsidRPr="0002703F">
        <w:rPr>
          <w:b/>
          <w:sz w:val="32"/>
          <w:szCs w:val="32"/>
          <w:u w:val="single"/>
        </w:rPr>
        <w:lastRenderedPageBreak/>
        <w:t>Affichage dans le browser</w:t>
      </w: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227445" cy="3346450"/>
            <wp:effectExtent l="0" t="0" r="1905" b="6350"/>
            <wp:wrapTight wrapText="bothSides">
              <wp:wrapPolygon edited="0">
                <wp:start x="0" y="0"/>
                <wp:lineTo x="0" y="21518"/>
                <wp:lineTo x="21541" y="21518"/>
                <wp:lineTo x="21541" y="0"/>
                <wp:lineTo x="0" y="0"/>
              </wp:wrapPolygon>
            </wp:wrapTight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 :</w:t>
      </w:r>
    </w:p>
    <w:p w:rsidR="001B36C8" w:rsidRDefault="001B36C8"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384642</wp:posOffset>
            </wp:positionV>
            <wp:extent cx="6115685" cy="3312543"/>
            <wp:effectExtent l="0" t="0" r="0" b="2540"/>
            <wp:wrapTight wrapText="bothSides">
              <wp:wrapPolygon edited="0">
                <wp:start x="0" y="0"/>
                <wp:lineTo x="0" y="21492"/>
                <wp:lineTo x="21530" y="21492"/>
                <wp:lineTo x="21530" y="0"/>
                <wp:lineTo x="0" y="0"/>
              </wp:wrapPolygon>
            </wp:wrapTight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12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6C8" w:rsidRDefault="001B36C8">
      <w:r>
        <w:br w:type="page"/>
      </w:r>
    </w:p>
    <w:p w:rsidR="001B36C8" w:rsidRDefault="001B36C8">
      <w:pPr>
        <w:rPr>
          <w:b/>
          <w:sz w:val="32"/>
          <w:szCs w:val="32"/>
          <w:u w:val="single"/>
        </w:rPr>
      </w:pPr>
    </w:p>
    <w:p w:rsidR="001B36C8" w:rsidRDefault="001B36C8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4533900</wp:posOffset>
            </wp:positionV>
            <wp:extent cx="4407535" cy="4286250"/>
            <wp:effectExtent l="0" t="0" r="0" b="0"/>
            <wp:wrapTight wrapText="bothSides">
              <wp:wrapPolygon edited="0">
                <wp:start x="0" y="0"/>
                <wp:lineTo x="0" y="21504"/>
                <wp:lineTo x="21472" y="21504"/>
                <wp:lineTo x="21472" y="0"/>
                <wp:lineTo x="0" y="0"/>
              </wp:wrapPolygon>
            </wp:wrapTight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2703F">
        <w:rPr>
          <w:b/>
          <w:sz w:val="32"/>
          <w:szCs w:val="32"/>
          <w:u w:val="single"/>
        </w:rPr>
        <w:t>Affichage dans le browser</w:t>
      </w: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227445" cy="4218305"/>
            <wp:effectExtent l="0" t="0" r="1905" b="0"/>
            <wp:wrapTight wrapText="bothSides">
              <wp:wrapPolygon edited="0">
                <wp:start x="0" y="0"/>
                <wp:lineTo x="0" y="21460"/>
                <wp:lineTo x="21541" y="21460"/>
                <wp:lineTo x="21541" y="0"/>
                <wp:lineTo x="0" y="0"/>
              </wp:wrapPolygon>
            </wp:wrapTight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 :</w:t>
      </w:r>
    </w:p>
    <w:p w:rsidR="001B36C8" w:rsidRDefault="001B36C8"/>
    <w:p w:rsidR="001B36C8" w:rsidRDefault="001B36C8">
      <w:r>
        <w:br w:type="page"/>
      </w:r>
    </w:p>
    <w:p w:rsidR="001B36C8" w:rsidRDefault="001B36C8"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599</wp:posOffset>
            </wp:positionV>
            <wp:extent cx="5995358" cy="1621155"/>
            <wp:effectExtent l="0" t="0" r="5715" b="0"/>
            <wp:wrapTight wrapText="bothSides">
              <wp:wrapPolygon edited="0">
                <wp:start x="0" y="0"/>
                <wp:lineTo x="0" y="21321"/>
                <wp:lineTo x="21552" y="21321"/>
                <wp:lineTo x="21552" y="0"/>
                <wp:lineTo x="0" y="0"/>
              </wp:wrapPolygon>
            </wp:wrapTight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aptu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358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6C8" w:rsidRDefault="00B6455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posOffset>-67238</wp:posOffset>
            </wp:positionH>
            <wp:positionV relativeFrom="paragraph">
              <wp:posOffset>509617</wp:posOffset>
            </wp:positionV>
            <wp:extent cx="6227445" cy="923026"/>
            <wp:effectExtent l="0" t="0" r="1905" b="0"/>
            <wp:wrapTight wrapText="bothSides">
              <wp:wrapPolygon edited="0">
                <wp:start x="0" y="0"/>
                <wp:lineTo x="0" y="20961"/>
                <wp:lineTo x="21541" y="20961"/>
                <wp:lineTo x="21541" y="0"/>
                <wp:lineTo x="0" y="0"/>
              </wp:wrapPolygon>
            </wp:wrapTight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aptur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23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1814410</wp:posOffset>
            </wp:positionV>
            <wp:extent cx="5828030" cy="4382135"/>
            <wp:effectExtent l="0" t="0" r="1270" b="0"/>
            <wp:wrapTight wrapText="bothSides">
              <wp:wrapPolygon edited="0">
                <wp:start x="0" y="0"/>
                <wp:lineTo x="0" y="21503"/>
                <wp:lineTo x="21534" y="21503"/>
                <wp:lineTo x="21534" y="0"/>
                <wp:lineTo x="0" y="0"/>
              </wp:wrapPolygon>
            </wp:wrapTight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tu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25" cy="4384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36C8" w:rsidRPr="001B36C8">
        <w:rPr>
          <w:b/>
          <w:sz w:val="36"/>
          <w:szCs w:val="36"/>
          <w:u w:val="single"/>
        </w:rPr>
        <w:t>Affichage dans le browser</w:t>
      </w:r>
      <w:r w:rsidR="001B36C8">
        <w:rPr>
          <w:b/>
          <w:sz w:val="36"/>
          <w:szCs w:val="36"/>
          <w:u w:val="single"/>
        </w:rPr>
        <w:t> :</w:t>
      </w:r>
    </w:p>
    <w:p w:rsidR="00B64551" w:rsidRDefault="00B64551">
      <w:pPr>
        <w:rPr>
          <w:b/>
          <w:sz w:val="36"/>
          <w:szCs w:val="36"/>
          <w:u w:val="single"/>
        </w:rPr>
      </w:pPr>
    </w:p>
    <w:p w:rsidR="00B64551" w:rsidRDefault="00B6455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1B36C8" w:rsidRDefault="00B6455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-61799</wp:posOffset>
            </wp:positionH>
            <wp:positionV relativeFrom="paragraph">
              <wp:posOffset>607588</wp:posOffset>
            </wp:positionV>
            <wp:extent cx="6227445" cy="3836035"/>
            <wp:effectExtent l="0" t="0" r="1905" b="0"/>
            <wp:wrapTight wrapText="bothSides">
              <wp:wrapPolygon edited="0">
                <wp:start x="0" y="0"/>
                <wp:lineTo x="0" y="21453"/>
                <wp:lineTo x="21541" y="21453"/>
                <wp:lineTo x="21541" y="0"/>
                <wp:lineTo x="0" y="0"/>
              </wp:wrapPolygon>
            </wp:wrapTight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>Affichage dans le browser :</w:t>
      </w:r>
    </w:p>
    <w:p w:rsidR="00B64551" w:rsidRDefault="00B64551">
      <w:pPr>
        <w:rPr>
          <w:b/>
          <w:sz w:val="36"/>
          <w:szCs w:val="36"/>
          <w:u w:val="single"/>
        </w:rPr>
      </w:pPr>
    </w:p>
    <w:p w:rsidR="00B64551" w:rsidRDefault="00B6455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posOffset>254743</wp:posOffset>
            </wp:positionH>
            <wp:positionV relativeFrom="paragraph">
              <wp:posOffset>7620</wp:posOffset>
            </wp:positionV>
            <wp:extent cx="5372101" cy="2700068"/>
            <wp:effectExtent l="0" t="0" r="0" b="5080"/>
            <wp:wrapTight wrapText="bothSides">
              <wp:wrapPolygon edited="0">
                <wp:start x="0" y="0"/>
                <wp:lineTo x="0" y="21488"/>
                <wp:lineTo x="21523" y="21488"/>
                <wp:lineTo x="21523" y="0"/>
                <wp:lineTo x="0" y="0"/>
              </wp:wrapPolygon>
            </wp:wrapTight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aptur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1" cy="270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br w:type="page"/>
      </w:r>
    </w:p>
    <w:p w:rsidR="00B64551" w:rsidRDefault="00B6455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Affichage dans le browser :</w:t>
      </w:r>
    </w:p>
    <w:p w:rsidR="00B64551" w:rsidRDefault="00B64551">
      <w:pPr>
        <w:rPr>
          <w:b/>
          <w:sz w:val="36"/>
          <w:szCs w:val="36"/>
          <w:u w:val="single"/>
        </w:rPr>
      </w:pPr>
    </w:p>
    <w:p w:rsidR="00B64551" w:rsidRDefault="00B6455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5120916</wp:posOffset>
            </wp:positionV>
            <wp:extent cx="6227445" cy="3022600"/>
            <wp:effectExtent l="0" t="0" r="1905" b="6350"/>
            <wp:wrapTight wrapText="bothSides">
              <wp:wrapPolygon edited="0">
                <wp:start x="0" y="0"/>
                <wp:lineTo x="0" y="21509"/>
                <wp:lineTo x="21541" y="21509"/>
                <wp:lineTo x="21541" y="0"/>
                <wp:lineTo x="0" y="0"/>
              </wp:wrapPolygon>
            </wp:wrapTight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aptur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-96472</wp:posOffset>
            </wp:positionH>
            <wp:positionV relativeFrom="paragraph">
              <wp:posOffset>576136</wp:posOffset>
            </wp:positionV>
            <wp:extent cx="6115904" cy="4382112"/>
            <wp:effectExtent l="0" t="0" r="0" b="0"/>
            <wp:wrapTight wrapText="bothSides">
              <wp:wrapPolygon edited="0">
                <wp:start x="0" y="0"/>
                <wp:lineTo x="0" y="21506"/>
                <wp:lineTo x="21530" y="21506"/>
                <wp:lineTo x="21530" y="0"/>
                <wp:lineTo x="0" y="0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551" w:rsidRDefault="00B64551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250166</wp:posOffset>
            </wp:positionH>
            <wp:positionV relativeFrom="paragraph">
              <wp:posOffset>435503</wp:posOffset>
            </wp:positionV>
            <wp:extent cx="5476875" cy="7237095"/>
            <wp:effectExtent l="0" t="0" r="9525" b="1905"/>
            <wp:wrapTight wrapText="bothSides">
              <wp:wrapPolygon edited="0">
                <wp:start x="0" y="0"/>
                <wp:lineTo x="0" y="21549"/>
                <wp:lineTo x="21562" y="21549"/>
                <wp:lineTo x="21562" y="0"/>
                <wp:lineTo x="0" y="0"/>
              </wp:wrapPolygon>
            </wp:wrapTight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aptur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  <w:szCs w:val="36"/>
          <w:u w:val="single"/>
        </w:rPr>
        <w:t>Affichage dans le browser :</w:t>
      </w:r>
    </w:p>
    <w:p w:rsidR="00B64551" w:rsidRPr="001B36C8" w:rsidRDefault="00B64551">
      <w:pPr>
        <w:rPr>
          <w:b/>
          <w:sz w:val="36"/>
          <w:szCs w:val="36"/>
          <w:u w:val="single"/>
        </w:rPr>
      </w:pPr>
    </w:p>
    <w:sectPr w:rsidR="00B64551" w:rsidRPr="001B36C8">
      <w:footerReference w:type="default" r:id="rId3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C53" w:rsidRDefault="00836C53">
      <w:pPr>
        <w:spacing w:after="0" w:line="240" w:lineRule="auto"/>
      </w:pPr>
      <w:r>
        <w:separator/>
      </w:r>
    </w:p>
  </w:endnote>
  <w:endnote w:type="continuationSeparator" w:id="0">
    <w:p w:rsidR="00836C53" w:rsidRDefault="0083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6A8" w:rsidRDefault="00836C5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36A8" w:rsidRDefault="00BD36A8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2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BD36A8" w:rsidRDefault="00BD36A8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36A8" w:rsidRDefault="00836C53">
                          <w:pPr>
                            <w:jc w:val="right"/>
                            <w:rPr>
                              <w:b/>
                              <w:bCs/>
                              <w:color w:val="2C2C2C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2C2C2C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2C2C2C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2C2C2C" w:themeColor="text1"/>
                              <w:sz w:val="44"/>
                            </w:rPr>
                            <w:fldChar w:fldCharType="separate"/>
                          </w:r>
                          <w:r w:rsidR="0000163C">
                            <w:rPr>
                              <w:b/>
                              <w:bCs/>
                              <w:noProof/>
                              <w:color w:val="2C2C2C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2C2C2C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3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BD36A8" w:rsidRDefault="00836C53">
                    <w:pPr>
                      <w:jc w:val="right"/>
                      <w:rPr>
                        <w:b/>
                        <w:bCs/>
                        <w:color w:val="2C2C2C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2C2C2C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2C2C2C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2C2C2C" w:themeColor="text1"/>
                        <w:sz w:val="44"/>
                      </w:rPr>
                      <w:fldChar w:fldCharType="separate"/>
                    </w:r>
                    <w:r w:rsidR="0000163C">
                      <w:rPr>
                        <w:b/>
                        <w:bCs/>
                        <w:noProof/>
                        <w:color w:val="2C2C2C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2C2C2C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4752A78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#2c2c2c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BE80699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#2c2c2c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5C19B72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099bdd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C53" w:rsidRDefault="00836C53">
      <w:pPr>
        <w:spacing w:after="0" w:line="240" w:lineRule="auto"/>
      </w:pPr>
      <w:r>
        <w:separator/>
      </w:r>
    </w:p>
  </w:footnote>
  <w:footnote w:type="continuationSeparator" w:id="0">
    <w:p w:rsidR="00836C53" w:rsidRDefault="00836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4C29"/>
    <w:multiLevelType w:val="hybridMultilevel"/>
    <w:tmpl w:val="FCB093BA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097E2B"/>
    <w:multiLevelType w:val="hybridMultilevel"/>
    <w:tmpl w:val="F3DCC0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172D"/>
    <w:multiLevelType w:val="hybridMultilevel"/>
    <w:tmpl w:val="AF0614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4612D"/>
    <w:multiLevelType w:val="hybridMultilevel"/>
    <w:tmpl w:val="753CED1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0D6281"/>
    <w:multiLevelType w:val="hybridMultilevel"/>
    <w:tmpl w:val="914699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C0"/>
    <w:rsid w:val="0000163C"/>
    <w:rsid w:val="0002703F"/>
    <w:rsid w:val="001B36C8"/>
    <w:rsid w:val="006404C0"/>
    <w:rsid w:val="006C7C2A"/>
    <w:rsid w:val="007959D0"/>
    <w:rsid w:val="00836C53"/>
    <w:rsid w:val="00A6048D"/>
    <w:rsid w:val="00B64551"/>
    <w:rsid w:val="00BD36A8"/>
    <w:rsid w:val="00D947A7"/>
    <w:rsid w:val="00F31F8F"/>
    <w:rsid w:val="00F8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0EE76A5"/>
  <w15:docId w15:val="{DC9EE3AA-0363-4B68-AEBC-C757FBAF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7A7"/>
  </w:style>
  <w:style w:type="paragraph" w:styleId="Titre1">
    <w:name w:val="heading 1"/>
    <w:basedOn w:val="Normal"/>
    <w:next w:val="Normal"/>
    <w:link w:val="Titre1Car"/>
    <w:uiPriority w:val="9"/>
    <w:qFormat/>
    <w:rsid w:val="00D947A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47A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47A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47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47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47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47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47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47A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7A7"/>
    <w:rPr>
      <w:rFonts w:asciiTheme="majorHAnsi" w:eastAsiaTheme="majorEastAsia" w:hAnsiTheme="majorHAnsi" w:cstheme="majorBidi"/>
      <w:color w:val="BF8F00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47A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47A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947A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947A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947A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947A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947A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947A7"/>
    <w:rPr>
      <w:b/>
      <w:bCs/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D947A7"/>
    <w:pPr>
      <w:spacing w:line="240" w:lineRule="auto"/>
    </w:pPr>
    <w:rPr>
      <w:b/>
      <w:bCs/>
      <w:color w:val="60606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947A7"/>
    <w:pPr>
      <w:pBdr>
        <w:top w:val="single" w:sz="6" w:space="8" w:color="08CC78" w:themeColor="accent3"/>
        <w:bottom w:val="single" w:sz="6" w:space="8" w:color="08CC78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947A7"/>
    <w:rPr>
      <w:rFonts w:asciiTheme="majorHAnsi" w:eastAsiaTheme="majorEastAsia" w:hAnsiTheme="majorHAnsi" w:cstheme="majorBidi"/>
      <w:caps/>
      <w:color w:val="099BDD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47A7"/>
    <w:pPr>
      <w:numPr>
        <w:ilvl w:val="1"/>
      </w:numPr>
      <w:jc w:val="center"/>
    </w:pPr>
    <w:rPr>
      <w:color w:val="099BDD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47A7"/>
    <w:rPr>
      <w:color w:val="099BDD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947A7"/>
    <w:rPr>
      <w:b/>
      <w:bCs/>
    </w:rPr>
  </w:style>
  <w:style w:type="character" w:styleId="Accentuation">
    <w:name w:val="Emphasis"/>
    <w:basedOn w:val="Policepardfaut"/>
    <w:uiPriority w:val="20"/>
    <w:qFormat/>
    <w:rsid w:val="00D947A7"/>
    <w:rPr>
      <w:i/>
      <w:iCs/>
      <w:color w:val="2C2C2C" w:themeColor="text1"/>
    </w:rPr>
  </w:style>
  <w:style w:type="paragraph" w:styleId="Sansinterligne">
    <w:name w:val="No Spacing"/>
    <w:link w:val="SansinterligneCar"/>
    <w:uiPriority w:val="1"/>
    <w:qFormat/>
    <w:rsid w:val="00D947A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947A7"/>
    <w:pPr>
      <w:spacing w:before="160"/>
      <w:ind w:left="720" w:right="720"/>
      <w:jc w:val="center"/>
    </w:pPr>
    <w:rPr>
      <w:i/>
      <w:iCs/>
      <w:color w:val="069859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947A7"/>
    <w:rPr>
      <w:i/>
      <w:iCs/>
      <w:color w:val="069859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47A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47A7"/>
    <w:rPr>
      <w:rFonts w:asciiTheme="majorHAnsi" w:eastAsiaTheme="majorEastAsia" w:hAnsiTheme="majorHAnsi" w:cstheme="majorBidi"/>
      <w:caps/>
      <w:color w:val="BF8F00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947A7"/>
    <w:rPr>
      <w:i/>
      <w:iCs/>
      <w:color w:val="757575" w:themeColor="text1" w:themeTint="A6"/>
    </w:rPr>
  </w:style>
  <w:style w:type="character" w:styleId="Emphaseintense">
    <w:name w:val="Intense Emphasis"/>
    <w:basedOn w:val="Policepardfaut"/>
    <w:uiPriority w:val="21"/>
    <w:qFormat/>
    <w:rsid w:val="00D947A7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947A7"/>
    <w:rPr>
      <w:caps w:val="0"/>
      <w:smallCaps/>
      <w:color w:val="606060" w:themeColor="text1" w:themeTint="BF"/>
      <w:spacing w:val="0"/>
      <w:u w:val="single" w:color="959595" w:themeColor="text1" w:themeTint="80"/>
    </w:rPr>
  </w:style>
  <w:style w:type="character" w:styleId="Rfrenceintense">
    <w:name w:val="Intense Reference"/>
    <w:basedOn w:val="Policepardfaut"/>
    <w:uiPriority w:val="32"/>
    <w:qFormat/>
    <w:rsid w:val="00D947A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947A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47A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03050617C04DCB9A7296731921F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C27B72-82A4-4264-8B4A-73DC21888817}"/>
      </w:docPartPr>
      <w:docPartBody>
        <w:p w:rsidR="00251161" w:rsidRDefault="007673E5">
          <w:pPr>
            <w:pStyle w:val="8503050617C04DCB9A7296731921F164"/>
          </w:pPr>
          <w: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E5"/>
    <w:rsid w:val="00251161"/>
    <w:rsid w:val="0076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503050617C04DCB9A7296731921F164">
    <w:name w:val="8503050617C04DCB9A7296731921F164"/>
  </w:style>
  <w:style w:type="paragraph" w:customStyle="1" w:styleId="95F875C396FB492CA3FDCD1AB026A8BB">
    <w:name w:val="95F875C396FB492CA3FDCD1AB026A8BB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9AC8A0143084A3ABB43B76872F06663">
    <w:name w:val="19AC8A0143084A3ABB43B76872F066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À bandes">
  <a:themeElements>
    <a:clrScheme name="À bande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À bande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À bande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475FC-DCFD-4E5B-AB75-C8B965DD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121</TotalTime>
  <Pages>13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HML avec code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HML avec code</dc:title>
  <dc:creator>Utilisateur Windows</dc:creator>
  <cp:lastModifiedBy>Utilisateur Windows</cp:lastModifiedBy>
  <cp:revision>3</cp:revision>
  <dcterms:created xsi:type="dcterms:W3CDTF">2017-11-10T07:17:00Z</dcterms:created>
  <dcterms:modified xsi:type="dcterms:W3CDTF">2017-12-06T12:01:00Z</dcterms:modified>
</cp:coreProperties>
</file>